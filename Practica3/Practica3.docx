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14:paraId="63A4B486" w14:textId="77777777"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A4B4B6" wp14:editId="63A4B4B7">
                    <wp:simplePos x="0" y="0"/>
                    <wp:positionH relativeFrom="margin">
                      <wp:posOffset>-28575</wp:posOffset>
                    </wp:positionH>
                    <wp:positionV relativeFrom="margin">
                      <wp:posOffset>-885825</wp:posOffset>
                    </wp:positionV>
                    <wp:extent cx="5791200" cy="6210300"/>
                    <wp:effectExtent l="0" t="0" r="0" b="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3A4B4CD" w14:textId="17E9130A" w:rsidR="00F239BC" w:rsidRPr="00C6198E" w:rsidRDefault="00FB7329">
                                <w:pPr>
                                  <w:pStyle w:val="Ttulo"/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213600E3FF644866AD323329B9F34D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541C">
                                      <w:rPr>
                                        <w:sz w:val="96"/>
                                        <w:szCs w:val="96"/>
                                      </w:rPr>
                                      <w:t>METODOLOGÍAS Y TECNOLOGÍAS DE INTEGRACIÓN DE SISTEMAS</w:t>
                                    </w:r>
                                  </w:sdtContent>
                                </w:sdt>
                              </w:p>
                              <w:p w14:paraId="63A4B4CE" w14:textId="6AED4D37" w:rsidR="00F239BC" w:rsidRPr="00C6198E" w:rsidRDefault="00687F93">
                                <w:pPr>
                                  <w:pStyle w:val="Subttulo"/>
                                </w:pPr>
                                <w:r>
                                  <w:t>práctica 3</w:t>
                                </w:r>
                                <w:bookmarkStart w:id="0" w:name="_GoBack"/>
                                <w:bookmarkEnd w:id="0"/>
                              </w:p>
                              <w:p w14:paraId="63A4B4CF" w14:textId="363C0FA6" w:rsidR="00F239BC" w:rsidRPr="00C6198E" w:rsidRDefault="00BA0F02" w:rsidP="00BA0F02">
                                <w:pPr>
                                  <w:pStyle w:val="Descripcinbreve"/>
                                </w:pPr>
                                <w:r w:rsidRPr="00BA0F02">
                                  <w:t xml:space="preserve">MOM </w:t>
                                </w:r>
                                <w:proofErr w:type="spellStart"/>
                                <w:r w:rsidRPr="00BA0F02">
                                  <w:t>Message</w:t>
                                </w:r>
                                <w:proofErr w:type="spellEnd"/>
                                <w:r w:rsidRPr="00BA0F02">
                                  <w:t xml:space="preserve"> </w:t>
                                </w:r>
                                <w:proofErr w:type="spellStart"/>
                                <w:r w:rsidRPr="00BA0F02">
                                  <w:t>Oriented</w:t>
                                </w:r>
                                <w:proofErr w:type="spellEnd"/>
                                <w:r w:rsidRPr="00BA0F02">
                                  <w:t xml:space="preserve"> Middleware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63A4B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-2.25pt;margin-top:-69.75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" filled="f" stroked="f" strokeweight=".5pt">
                    <v:textbox inset="0,0,0,0">
                      <w:txbxContent>
                        <w:p w14:paraId="63A4B4CD" w14:textId="17E9130A" w:rsidR="00F239BC" w:rsidRPr="00C6198E" w:rsidRDefault="00FB7329">
                          <w:pPr>
                            <w:pStyle w:val="Ttulo"/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701364701"/>
                              <w:placeholder>
                                <w:docPart w:val="213600E3FF644866AD323329B9F34D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541C">
                                <w:rPr>
                                  <w:sz w:val="96"/>
                                  <w:szCs w:val="96"/>
                                </w:rPr>
                                <w:t>METODOLOGÍAS Y TECNOLOGÍAS DE INTEGRACIÓN DE SISTEMAS</w:t>
                              </w:r>
                            </w:sdtContent>
                          </w:sdt>
                        </w:p>
                        <w:p w14:paraId="63A4B4CE" w14:textId="6AED4D37" w:rsidR="00F239BC" w:rsidRPr="00C6198E" w:rsidRDefault="00687F93">
                          <w:pPr>
                            <w:pStyle w:val="Subttulo"/>
                          </w:pPr>
                          <w:r>
                            <w:t>práctica 3</w:t>
                          </w:r>
                          <w:bookmarkStart w:id="1" w:name="_GoBack"/>
                          <w:bookmarkEnd w:id="1"/>
                        </w:p>
                        <w:p w14:paraId="63A4B4CF" w14:textId="363C0FA6" w:rsidR="00F239BC" w:rsidRPr="00C6198E" w:rsidRDefault="00BA0F02" w:rsidP="00BA0F02">
                          <w:pPr>
                            <w:pStyle w:val="Descripcinbreve"/>
                          </w:pPr>
                          <w:r w:rsidRPr="00BA0F02">
                            <w:t xml:space="preserve">MOM </w:t>
                          </w:r>
                          <w:proofErr w:type="spellStart"/>
                          <w:r w:rsidRPr="00BA0F02">
                            <w:t>Message</w:t>
                          </w:r>
                          <w:proofErr w:type="spellEnd"/>
                          <w:r w:rsidRPr="00BA0F02">
                            <w:t xml:space="preserve"> </w:t>
                          </w:r>
                          <w:proofErr w:type="spellStart"/>
                          <w:r w:rsidRPr="00BA0F02">
                            <w:t>Oriented</w:t>
                          </w:r>
                          <w:proofErr w:type="spellEnd"/>
                          <w:r w:rsidRPr="00BA0F02">
                            <w:t xml:space="preserve"> Middleware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63A4B4B8" wp14:editId="63A4B4B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4B4D0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 xml:space="preserve">Francisco José Maciá </w:t>
                                </w:r>
                                <w:proofErr w:type="spellStart"/>
                                <w:r>
                                  <w:t>Esclapez</w:t>
                                </w:r>
                                <w:proofErr w:type="spellEnd"/>
                                <w:sdt>
                                  <w:sdtPr>
                                    <w:alias w:val="Sitio web"/>
                                    <w:tag w:val="Sitio web"/>
                                    <w:id w:val="6657544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3F4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A4B4D1" w14:textId="77777777" w:rsidR="00F239BC" w:rsidRPr="00C6198E" w:rsidRDefault="0095270F" w:rsidP="00180EFB">
                                <w:pPr>
                                  <w:ind w:firstLine="720"/>
                                </w:pPr>
                                <w:r>
                                  <w:t>74365148-F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63A4B4B8"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63A4B4D0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Francisco José Maciá Esclapez</w:t>
                          </w:r>
                          <w:sdt>
                            <w:sdtPr>
                              <w:alias w:val="Sitio web"/>
                              <w:tag w:val="Sitio web"/>
                              <w:id w:val="6657544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E63F4C">
                                <w:t xml:space="preserve">     </w:t>
                              </w:r>
                            </w:sdtContent>
                          </w:sdt>
                        </w:p>
                        <w:p w14:paraId="63A4B4D1" w14:textId="77777777" w:rsidR="00F239BC" w:rsidRPr="00C6198E" w:rsidRDefault="0095270F" w:rsidP="00180EFB">
                          <w:pPr>
                            <w:ind w:firstLine="720"/>
                          </w:pPr>
                          <w:r>
                            <w:t>74365148-F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p w14:paraId="63A4B4B5" w14:textId="1B114644" w:rsidR="00F239BC" w:rsidRPr="00BA0F02" w:rsidRDefault="00DA14B1">
      <w:pPr>
        <w:pStyle w:val="Textodelatabla"/>
        <w:spacing w:before="480"/>
        <w:rPr>
          <w:sz w:val="22"/>
          <w:szCs w:val="22"/>
        </w:rPr>
      </w:pPr>
      <w:r w:rsidRPr="00BA0F02">
        <w:rPr>
          <w:sz w:val="22"/>
          <w:szCs w:val="22"/>
        </w:rPr>
        <w:lastRenderedPageBreak/>
        <w:t xml:space="preserve">Primero activamos el </w:t>
      </w:r>
      <w:proofErr w:type="spellStart"/>
      <w:r w:rsidR="00BA0F02" w:rsidRPr="00BA0F02">
        <w:rPr>
          <w:sz w:val="22"/>
          <w:szCs w:val="22"/>
        </w:rPr>
        <w:t>ActiveMQ</w:t>
      </w:r>
      <w:proofErr w:type="spellEnd"/>
    </w:p>
    <w:p w14:paraId="35E913E0" w14:textId="31EDDAE8" w:rsidR="00DA14B1" w:rsidRDefault="00BA0F02">
      <w:pPr>
        <w:pStyle w:val="Textodelatabla"/>
        <w:spacing w:before="480"/>
      </w:pPr>
      <w:r>
        <w:rPr>
          <w:noProof/>
          <w:lang w:eastAsia="es-ES"/>
        </w:rPr>
        <w:drawing>
          <wp:inline distT="0" distB="0" distL="0" distR="0" wp14:anchorId="6F2B0D69" wp14:editId="6F697F0F">
            <wp:extent cx="5640705" cy="2874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B274" w14:textId="5AF57429" w:rsidR="00BA0F02" w:rsidRPr="00BA0F02" w:rsidRDefault="00BA0F02">
      <w:pPr>
        <w:pStyle w:val="Textodelatabla"/>
        <w:spacing w:before="480"/>
        <w:rPr>
          <w:sz w:val="22"/>
          <w:szCs w:val="22"/>
        </w:rPr>
      </w:pPr>
      <w:r w:rsidRPr="00BA0F02">
        <w:rPr>
          <w:sz w:val="22"/>
          <w:szCs w:val="22"/>
        </w:rPr>
        <w:t>Después arrancamos el cliente que pedirá los valores a los que quieres que se enciendan el humidificador y el ventilador del Invernadero 1 y 2. Tras ponerlos se quedará esperando a que se ejecuten los Invernaderos.</w:t>
      </w:r>
    </w:p>
    <w:p w14:paraId="2F5C853A" w14:textId="4481B5C1" w:rsidR="004420B0" w:rsidRDefault="00BA0F02">
      <w:r>
        <w:rPr>
          <w:noProof/>
          <w:lang w:eastAsia="es-ES"/>
        </w:rPr>
        <w:drawing>
          <wp:inline distT="0" distB="0" distL="0" distR="0" wp14:anchorId="3F2674F8" wp14:editId="30CABF58">
            <wp:extent cx="5640705" cy="2861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0B0">
        <w:br w:type="page"/>
      </w:r>
    </w:p>
    <w:p w14:paraId="572455D7" w14:textId="64B10B7A" w:rsidR="004420B0" w:rsidRPr="00BA0F02" w:rsidRDefault="00BA0F02" w:rsidP="004420B0">
      <w:pPr>
        <w:rPr>
          <w:sz w:val="22"/>
          <w:szCs w:val="22"/>
        </w:rPr>
      </w:pPr>
      <w:r w:rsidRPr="00BA0F02">
        <w:rPr>
          <w:sz w:val="22"/>
          <w:szCs w:val="22"/>
        </w:rPr>
        <w:lastRenderedPageBreak/>
        <w:t xml:space="preserve">Acto seguido arrancamos los dos invernaderos. Si supera la temperatura indicada saldrá un mensaje de “Ventilador Activado” y la temperatura disminuirá. Si se supera la humedad saldrá otro mensaje de “Humidificador Activado” y la humedad descenderá. </w:t>
      </w:r>
    </w:p>
    <w:p w14:paraId="1C574CDE" w14:textId="6F22C616" w:rsidR="00BA0F02" w:rsidRDefault="00BA0F02" w:rsidP="004420B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DB7B38" wp14:editId="288D85B4">
            <wp:extent cx="5640705" cy="2858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A6C" w14:textId="1644FE79" w:rsidR="00BA0F02" w:rsidRDefault="00BA0F02" w:rsidP="004420B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FE32240" wp14:editId="2F9D35A9">
            <wp:extent cx="5640705" cy="2858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234" w14:textId="1CFDA8C2" w:rsidR="00B95228" w:rsidRDefault="00B95228" w:rsidP="00B95228">
      <w:pPr>
        <w:jc w:val="center"/>
      </w:pPr>
    </w:p>
    <w:sectPr w:rsidR="00B95228">
      <w:headerReference w:type="default" r:id="rId15"/>
      <w:footerReference w:type="default" r:id="rId16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EE07F" w14:textId="77777777" w:rsidR="00FB7329" w:rsidRDefault="00FB7329">
      <w:pPr>
        <w:spacing w:after="0" w:line="240" w:lineRule="auto"/>
      </w:pPr>
      <w:r>
        <w:separator/>
      </w:r>
    </w:p>
  </w:endnote>
  <w:endnote w:type="continuationSeparator" w:id="0">
    <w:p w14:paraId="0052373B" w14:textId="77777777" w:rsidR="00FB7329" w:rsidRDefault="00FB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C" w14:textId="3CBBE128"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687F93">
      <w:rPr>
        <w:noProof/>
      </w:rPr>
      <w:t>1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90EAA" w14:textId="77777777" w:rsidR="00FB7329" w:rsidRDefault="00FB7329">
      <w:pPr>
        <w:spacing w:after="0" w:line="240" w:lineRule="auto"/>
      </w:pPr>
      <w:r>
        <w:separator/>
      </w:r>
    </w:p>
  </w:footnote>
  <w:footnote w:type="continuationSeparator" w:id="0">
    <w:p w14:paraId="187F84D9" w14:textId="77777777" w:rsidR="00FB7329" w:rsidRDefault="00FB7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4B4CB" w14:textId="241ACCC5" w:rsidR="00F239BC" w:rsidRDefault="00BA0F02" w:rsidP="0095270F">
    <w:pPr>
      <w:pStyle w:val="Sombreadodelencabezado"/>
      <w:tabs>
        <w:tab w:val="left" w:pos="5032"/>
      </w:tabs>
    </w:pPr>
    <w:r>
      <w:t>MOM MESSAGE ORIENTED MIDDLEWARE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04CA67F2"/>
    <w:multiLevelType w:val="hybridMultilevel"/>
    <w:tmpl w:val="3336E506"/>
    <w:lvl w:ilvl="0" w:tplc="CE02A40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0F"/>
    <w:rsid w:val="00053FB6"/>
    <w:rsid w:val="00060EBB"/>
    <w:rsid w:val="00144875"/>
    <w:rsid w:val="00180EFB"/>
    <w:rsid w:val="002063E4"/>
    <w:rsid w:val="00245A11"/>
    <w:rsid w:val="002763DB"/>
    <w:rsid w:val="00300F75"/>
    <w:rsid w:val="00305985"/>
    <w:rsid w:val="003B68B1"/>
    <w:rsid w:val="004420B0"/>
    <w:rsid w:val="00503A38"/>
    <w:rsid w:val="00533BCE"/>
    <w:rsid w:val="00567D42"/>
    <w:rsid w:val="0057223E"/>
    <w:rsid w:val="00585005"/>
    <w:rsid w:val="00622072"/>
    <w:rsid w:val="00635401"/>
    <w:rsid w:val="00640AAA"/>
    <w:rsid w:val="00687F93"/>
    <w:rsid w:val="006C4F2D"/>
    <w:rsid w:val="006F4103"/>
    <w:rsid w:val="006F541C"/>
    <w:rsid w:val="00782972"/>
    <w:rsid w:val="007B4285"/>
    <w:rsid w:val="00834B24"/>
    <w:rsid w:val="00852582"/>
    <w:rsid w:val="00887DEB"/>
    <w:rsid w:val="00894876"/>
    <w:rsid w:val="00944C47"/>
    <w:rsid w:val="009454A5"/>
    <w:rsid w:val="0095270F"/>
    <w:rsid w:val="00A33E56"/>
    <w:rsid w:val="00A8696C"/>
    <w:rsid w:val="00AB731E"/>
    <w:rsid w:val="00B31396"/>
    <w:rsid w:val="00B43BB8"/>
    <w:rsid w:val="00B95228"/>
    <w:rsid w:val="00BA0F02"/>
    <w:rsid w:val="00BB1C6F"/>
    <w:rsid w:val="00BE2A6D"/>
    <w:rsid w:val="00C6198E"/>
    <w:rsid w:val="00CD42CF"/>
    <w:rsid w:val="00D018E0"/>
    <w:rsid w:val="00D10E1B"/>
    <w:rsid w:val="00DA14B1"/>
    <w:rsid w:val="00DA5CDC"/>
    <w:rsid w:val="00DB0B01"/>
    <w:rsid w:val="00DC1983"/>
    <w:rsid w:val="00DC2D25"/>
    <w:rsid w:val="00E1030C"/>
    <w:rsid w:val="00E63F4C"/>
    <w:rsid w:val="00E814DF"/>
    <w:rsid w:val="00E9519E"/>
    <w:rsid w:val="00ED57A2"/>
    <w:rsid w:val="00F234F0"/>
    <w:rsid w:val="00F239BC"/>
    <w:rsid w:val="00F63A90"/>
    <w:rsid w:val="00F77DF6"/>
    <w:rsid w:val="00FB7329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4B486"/>
  <w15:docId w15:val="{8F338B31-1003-4EBD-A39A-82B40C7C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3600E3FF644866AD323329B9F3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1219-E003-4813-9F8D-25AC62C2C747}"/>
      </w:docPartPr>
      <w:docPartBody>
        <w:p w:rsidR="00A11433" w:rsidRDefault="00C802B7">
          <w:pPr>
            <w:pStyle w:val="213600E3FF644866AD323329B9F34DEC"/>
          </w:pPr>
          <w:r>
            <w:t>Informe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B7"/>
    <w:rsid w:val="0014646D"/>
    <w:rsid w:val="00351BE1"/>
    <w:rsid w:val="008810FD"/>
    <w:rsid w:val="00A11433"/>
    <w:rsid w:val="00BC4ED8"/>
    <w:rsid w:val="00C802B7"/>
    <w:rsid w:val="00FA6B35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0356E73FDA4F7E809C189F9C79E558">
    <w:name w:val="DC0356E73FDA4F7E809C189F9C79E558"/>
  </w:style>
  <w:style w:type="paragraph" w:customStyle="1" w:styleId="50CF8EE2571B4CD9B7CFAA58BCE5D57E">
    <w:name w:val="50CF8EE2571B4CD9B7CFAA58BCE5D57E"/>
  </w:style>
  <w:style w:type="paragraph" w:customStyle="1" w:styleId="591DDAFBA73B4D44ABCD30A71B0F9F78">
    <w:name w:val="591DDAFBA73B4D44ABCD30A71B0F9F78"/>
  </w:style>
  <w:style w:type="paragraph" w:customStyle="1" w:styleId="B7AC6F98A6F546F592AEA4BF7ED68A65">
    <w:name w:val="B7AC6F98A6F546F592AEA4BF7ED68A65"/>
  </w:style>
  <w:style w:type="paragraph" w:customStyle="1" w:styleId="EB0B0309AA4D4B9BAD957B179E23B34F">
    <w:name w:val="EB0B0309AA4D4B9BAD957B179E23B34F"/>
  </w:style>
  <w:style w:type="paragraph" w:customStyle="1" w:styleId="D7232B9584E14138B5661B68621F0FD5">
    <w:name w:val="D7232B9584E14138B5661B68621F0FD5"/>
  </w:style>
  <w:style w:type="paragraph" w:customStyle="1" w:styleId="B24A4E8344E94AE5AC10194537265593">
    <w:name w:val="B24A4E8344E94AE5AC10194537265593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774FF1A8B99C415A8BDDED554A391D68">
    <w:name w:val="774FF1A8B99C415A8BDDED554A391D68"/>
  </w:style>
  <w:style w:type="paragraph" w:customStyle="1" w:styleId="42037A7C7ABD4E33936616CC2F8D77E2">
    <w:name w:val="42037A7C7ABD4E33936616CC2F8D77E2"/>
  </w:style>
  <w:style w:type="paragraph" w:customStyle="1" w:styleId="714B6D29B6F84050B0CE64D0196FF07A">
    <w:name w:val="714B6D29B6F84050B0CE64D0196FF07A"/>
  </w:style>
  <w:style w:type="paragraph" w:customStyle="1" w:styleId="CDD77B737C6840AC85C1FE2BD76D84B6">
    <w:name w:val="CDD77B737C6840AC85C1FE2BD76D84B6"/>
  </w:style>
  <w:style w:type="paragraph" w:customStyle="1" w:styleId="63E605A706AB451BAE1EEC80F9533519">
    <w:name w:val="63E605A706AB451BAE1EEC80F9533519"/>
  </w:style>
  <w:style w:type="paragraph" w:customStyle="1" w:styleId="CAAABB350A9D4D77BDAE070E5B1B449E">
    <w:name w:val="CAAABB350A9D4D77BDAE070E5B1B449E"/>
  </w:style>
  <w:style w:type="paragraph" w:customStyle="1" w:styleId="BBBFEB4C535D4A0A933FD0B57DA0882C">
    <w:name w:val="BBBFEB4C535D4A0A933FD0B57DA0882C"/>
  </w:style>
  <w:style w:type="paragraph" w:customStyle="1" w:styleId="E2483B38429744EEB6D37FBB7FD7BDA1">
    <w:name w:val="E2483B38429744EEB6D37FBB7FD7BDA1"/>
  </w:style>
  <w:style w:type="paragraph" w:customStyle="1" w:styleId="4B45ACCFD2154285889425659A039A9C">
    <w:name w:val="4B45ACCFD2154285889425659A039A9C"/>
  </w:style>
  <w:style w:type="paragraph" w:customStyle="1" w:styleId="73A943FB600240188697CD6C7400C4DF">
    <w:name w:val="73A943FB600240188697CD6C7400C4DF"/>
  </w:style>
  <w:style w:type="paragraph" w:customStyle="1" w:styleId="FBA5651AE3C147E59E93E257A5C44931">
    <w:name w:val="FBA5651AE3C147E59E93E257A5C44931"/>
  </w:style>
  <w:style w:type="paragraph" w:customStyle="1" w:styleId="F8B471C9EF0B4C36A93C119AB358418D">
    <w:name w:val="F8B471C9EF0B4C36A93C119AB358418D"/>
  </w:style>
  <w:style w:type="paragraph" w:customStyle="1" w:styleId="5DDBB8553F614B08BEBE2147902F6843">
    <w:name w:val="5DDBB8553F614B08BEBE2147902F6843"/>
  </w:style>
  <w:style w:type="paragraph" w:customStyle="1" w:styleId="A1637A6821E641CBB48D52BE7AD3772E">
    <w:name w:val="A1637A6821E641CBB48D52BE7AD3772E"/>
  </w:style>
  <w:style w:type="paragraph" w:customStyle="1" w:styleId="014440F8DDF640E982085EC57B6F5409">
    <w:name w:val="014440F8DDF640E982085EC57B6F5409"/>
  </w:style>
  <w:style w:type="paragraph" w:customStyle="1" w:styleId="CA44C901199F4FACAD4A6317C10B818A">
    <w:name w:val="CA44C901199F4FACAD4A6317C10B818A"/>
  </w:style>
  <w:style w:type="paragraph" w:customStyle="1" w:styleId="1345E2178DE9408F9816669FB49FD19D">
    <w:name w:val="1345E2178DE9408F9816669FB49FD19D"/>
  </w:style>
  <w:style w:type="paragraph" w:customStyle="1" w:styleId="213600E3FF644866AD323329B9F34DEC">
    <w:name w:val="213600E3FF644866AD323329B9F34DEC"/>
  </w:style>
  <w:style w:type="paragraph" w:customStyle="1" w:styleId="4828CEAE38AC44DBADFA6CCA0CEF12C4">
    <w:name w:val="4828CEAE38AC44DBADFA6CCA0CEF12C4"/>
  </w:style>
  <w:style w:type="paragraph" w:customStyle="1" w:styleId="40790F508F614E0FB62D4F8FCCCA85BB">
    <w:name w:val="40790F508F614E0FB62D4F8FCCCA85BB"/>
  </w:style>
  <w:style w:type="paragraph" w:customStyle="1" w:styleId="6EE8D6A822DB4A8B8BC80EFA61070CDF">
    <w:name w:val="6EE8D6A822DB4A8B8BC80EFA61070CDF"/>
    <w:rsid w:val="00146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BPEL: Proceso de Compra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447212D-4CE2-4C9A-A032-3A23C449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anual.dotx</Template>
  <TotalTime>10</TotalTime>
  <Pages>3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METODOLOGÍAS Y TECNOLOGÍAS DE INTEGRACIÓN DE SISTEMAS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METODOLOGÍAS Y TECNOLOGÍAS DE INTEGRACIÓN DE SISTEMAS</dc:title>
  <dc:subject/>
  <dc:creator>Francisco Maciá</dc:creator>
  <cp:keywords/>
  <dc:description/>
  <cp:lastModifiedBy>Francisco Maciá</cp:lastModifiedBy>
  <cp:revision>4</cp:revision>
  <cp:lastPrinted>2015-10-28T20:03:00Z</cp:lastPrinted>
  <dcterms:created xsi:type="dcterms:W3CDTF">2017-04-03T18:11:00Z</dcterms:created>
  <dcterms:modified xsi:type="dcterms:W3CDTF">2017-04-03T18:23:00Z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